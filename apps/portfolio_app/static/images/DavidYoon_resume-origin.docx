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63C52F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0249D95281674A91817C89C6C2A71B9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776FC" w:rsidRPr="00906BEE">
                  <w:t>YN</w:t>
                </w:r>
              </w:sdtContent>
            </w:sdt>
          </w:p>
          <w:p w:rsidR="00A50939" w:rsidRPr="00906BEE" w:rsidRDefault="002749B7" w:rsidP="007569C1">
            <w:pPr>
              <w:pStyle w:val="Heading3"/>
            </w:pPr>
            <w:r>
              <w:t>skills</w:t>
            </w:r>
          </w:p>
          <w:p w:rsidR="002C2CDD" w:rsidRDefault="003F1036" w:rsidP="003F1036">
            <w:r>
              <w:t>-python</w:t>
            </w:r>
          </w:p>
          <w:p w:rsidR="003F1036" w:rsidRDefault="003F1036" w:rsidP="003F1036">
            <w:r>
              <w:t xml:space="preserve">  Flask</w:t>
            </w:r>
          </w:p>
          <w:p w:rsidR="003F1036" w:rsidRDefault="003F1036" w:rsidP="003F1036">
            <w:r>
              <w:t xml:space="preserve">  MySQL</w:t>
            </w:r>
          </w:p>
          <w:p w:rsidR="003F1036" w:rsidRDefault="003F1036" w:rsidP="003F1036">
            <w:r>
              <w:t xml:space="preserve">  Django</w:t>
            </w:r>
          </w:p>
          <w:p w:rsidR="003F1036" w:rsidRDefault="003F1036" w:rsidP="003F1036">
            <w:pPr>
              <w:ind w:firstLine="105"/>
            </w:pPr>
            <w:r>
              <w:t>Ajax</w:t>
            </w:r>
          </w:p>
          <w:p w:rsidR="003F1036" w:rsidRDefault="003F1036" w:rsidP="003F1036">
            <w:r>
              <w:t>-MEAN</w:t>
            </w:r>
          </w:p>
          <w:p w:rsidR="003F1036" w:rsidRDefault="003F1036" w:rsidP="003F1036">
            <w:r>
              <w:t xml:space="preserve">  </w:t>
            </w:r>
            <w:proofErr w:type="spellStart"/>
            <w:r>
              <w:t>Javascr</w:t>
            </w:r>
            <w:proofErr w:type="spellEnd"/>
            <w:r>
              <w:t xml:space="preserve"> </w:t>
            </w:r>
            <w:proofErr w:type="spellStart"/>
            <w:r>
              <w:t>ipt</w:t>
            </w:r>
            <w:proofErr w:type="spellEnd"/>
          </w:p>
          <w:p w:rsidR="003F1036" w:rsidRDefault="003F1036" w:rsidP="003F1036">
            <w:r>
              <w:t xml:space="preserve">  Node.js </w:t>
            </w:r>
          </w:p>
          <w:p w:rsidR="003F1036" w:rsidRDefault="003F1036" w:rsidP="003F1036">
            <w:r>
              <w:t xml:space="preserve">  Express</w:t>
            </w:r>
          </w:p>
          <w:p w:rsidR="003F1036" w:rsidRDefault="003F1036" w:rsidP="003F1036">
            <w:r>
              <w:t xml:space="preserve">  </w:t>
            </w:r>
            <w:proofErr w:type="spellStart"/>
            <w:r>
              <w:t>mongoDB</w:t>
            </w:r>
            <w:proofErr w:type="spellEnd"/>
          </w:p>
          <w:p w:rsidR="003F1036" w:rsidRDefault="003F1036" w:rsidP="003F1036">
            <w:r>
              <w:t xml:space="preserve">  AngularJS</w:t>
            </w:r>
          </w:p>
          <w:p w:rsidR="003F1036" w:rsidRDefault="003F1036" w:rsidP="003F1036">
            <w:r>
              <w:t>-Ruby</w:t>
            </w:r>
          </w:p>
          <w:p w:rsidR="003F1036" w:rsidRDefault="003F1036" w:rsidP="003F1036">
            <w:r>
              <w:t xml:space="preserve">  TDD-</w:t>
            </w:r>
            <w:proofErr w:type="spellStart"/>
            <w:r>
              <w:t>Rspec</w:t>
            </w:r>
            <w:proofErr w:type="spellEnd"/>
          </w:p>
          <w:p w:rsidR="003F1036" w:rsidRDefault="003F1036" w:rsidP="003F1036">
            <w:r>
              <w:t xml:space="preserve">  Rails</w:t>
            </w:r>
          </w:p>
          <w:p w:rsidR="003F1036" w:rsidRDefault="003F1036" w:rsidP="003F1036">
            <w:r>
              <w:t>-Web</w:t>
            </w:r>
          </w:p>
          <w:p w:rsidR="003F1036" w:rsidRDefault="003F1036" w:rsidP="003F1036">
            <w:pPr>
              <w:ind w:firstLine="105"/>
            </w:pPr>
            <w:r>
              <w:t>HTML</w:t>
            </w:r>
          </w:p>
          <w:p w:rsidR="003F1036" w:rsidRDefault="003F1036" w:rsidP="003F1036">
            <w:pPr>
              <w:ind w:firstLine="105"/>
            </w:pPr>
            <w:r>
              <w:t>CSS</w:t>
            </w:r>
          </w:p>
          <w:p w:rsidR="003F1036" w:rsidRDefault="003F1036" w:rsidP="003F1036">
            <w:pPr>
              <w:ind w:firstLine="105"/>
            </w:pPr>
            <w:proofErr w:type="spellStart"/>
            <w:r>
              <w:t>Jquery</w:t>
            </w:r>
            <w:proofErr w:type="spellEnd"/>
          </w:p>
          <w:p w:rsidR="003F1036" w:rsidRDefault="003F1036" w:rsidP="003F1036">
            <w:pPr>
              <w:ind w:firstLine="105"/>
            </w:pPr>
            <w:r>
              <w:t>API</w:t>
            </w:r>
          </w:p>
          <w:p w:rsidR="003F1036" w:rsidRDefault="003F1036" w:rsidP="003F1036">
            <w:pPr>
              <w:ind w:firstLine="105"/>
            </w:pPr>
            <w:r>
              <w:t>Ajax</w:t>
            </w:r>
          </w:p>
          <w:p w:rsidR="003F1036" w:rsidRDefault="003F1036" w:rsidP="003F1036">
            <w:pPr>
              <w:ind w:firstLine="105"/>
            </w:pPr>
            <w:r>
              <w:t>SASS</w:t>
            </w:r>
          </w:p>
          <w:p w:rsidR="003F1036" w:rsidRPr="00906BEE" w:rsidRDefault="003F1036" w:rsidP="003F1036"/>
          <w:p w:rsidR="002C2CDD" w:rsidRPr="00906BEE" w:rsidRDefault="008A1F4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42B656DC8D143A2941544C3A9308A4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9754B5CCFB114179BD8AA57DF7A7E2E3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A776FC" w:rsidRDefault="00A776FC" w:rsidP="00906BEE">
                  <w:pPr>
                    <w:pStyle w:val="Heading2"/>
                    <w:outlineLvl w:val="1"/>
                    <w:rPr>
                      <w:color w:val="404040" w:themeColor="text1" w:themeTint="BF"/>
                      <w:sz w:val="50"/>
                      <w:szCs w:val="32"/>
                    </w:rPr>
                  </w:pPr>
                  <w:r>
                    <w:rPr>
                      <w:color w:val="404040" w:themeColor="text1" w:themeTint="BF"/>
                      <w:sz w:val="50"/>
                      <w:szCs w:val="32"/>
                    </w:rPr>
                    <w:t xml:space="preserve">david yoon </w:t>
                  </w:r>
                </w:p>
                <w:p w:rsidR="00906BEE" w:rsidRPr="00906BEE" w:rsidRDefault="008A1F45" w:rsidP="00906BEE">
                  <w:pPr>
                    <w:pStyle w:val="Heading2"/>
                    <w:outlineLvl w:val="1"/>
                  </w:pPr>
                  <w:sdt>
                    <w:sdtPr>
                      <w:rPr>
                        <w:color w:val="404040" w:themeColor="text1" w:themeTint="BF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94C20750C84A4AE395974E6B3998CAA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749B7" w:rsidRPr="002749B7">
                        <w:rPr>
                          <w:color w:val="404040" w:themeColor="text1" w:themeTint="BF"/>
                        </w:rPr>
                        <w:t>LA Area</w:t>
                      </w:r>
                    </w:sdtContent>
                  </w:sdt>
                  <w:r w:rsidR="00E02DCD" w:rsidRPr="002749B7">
                    <w:rPr>
                      <w:color w:val="404040" w:themeColor="text1" w:themeTint="BF"/>
                    </w:rPr>
                    <w:t xml:space="preserve"> | </w:t>
                  </w:r>
                  <w:sdt>
                    <w:sdtPr>
                      <w:rPr>
                        <w:color w:val="404040" w:themeColor="text1" w:themeTint="BF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17DADEA35CD43CF9CA0F7298266C4D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749B7" w:rsidRPr="002749B7">
                        <w:rPr>
                          <w:color w:val="404040" w:themeColor="text1" w:themeTint="BF"/>
                        </w:rPr>
                        <w:t>760) 909 1701</w:t>
                      </w:r>
                      <w:r w:rsidR="002749B7" w:rsidRPr="002749B7">
                        <w:rPr>
                          <w:color w:val="404040" w:themeColor="text1" w:themeTint="BF"/>
                        </w:rPr>
                        <w:br/>
                        <w:t>portfolio</w:t>
                      </w:r>
                    </w:sdtContent>
                  </w:sdt>
                </w:p>
              </w:tc>
            </w:tr>
          </w:tbl>
          <w:p w:rsidR="002C2CDD" w:rsidRPr="00906BEE" w:rsidRDefault="008A1F4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BC4D5818FCF4A0EA1021159342844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8A1F4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B7FA384BEBDF4A41AB93F78CA684F8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93347A5C97EB4C0FA519432E98A779E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8AB4B001AE4C43D1802FCCB16774D12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E67AFE5014F54A5C8076536BBC9CF8E0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13B6CBA60E23415BA91509C638564A9B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8A1F4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0352C88F84FC42B1B647726C363253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78E3C3A70C0341DFBBF73E0580804B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DF5EA27D482C439FBDD34126F323150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1846DBD7B5534D5AADF8C56B96E7BB4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8A1F4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4B14054C19954C37869537A7780FA5D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8A1F4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90B0B93ADB84DFE8770E896CD57BE4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2C2CDD" w:rsidP="007569C1">
            <w:pPr>
              <w:pStyle w:val="Heading4"/>
            </w:pPr>
            <w:bookmarkStart w:id="0" w:name="_GoBack"/>
            <w:bookmarkEnd w:id="0"/>
            <w:r w:rsidRPr="00906BEE">
              <w:t xml:space="preserve"> • </w:t>
            </w:r>
            <w:r w:rsidR="00FD4BEB">
              <w:t>2014-2016</w:t>
            </w:r>
            <w:r w:rsidRPr="00906BEE">
              <w:t xml:space="preserve"> • </w:t>
            </w:r>
            <w:r w:rsidR="00FD4BEB">
              <w:t>victor valley college</w:t>
            </w:r>
          </w:p>
          <w:p w:rsidR="002C2CDD" w:rsidRPr="00906BEE" w:rsidRDefault="008A1F4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F0BAB56D663E4ABCA944F197A57212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8A1F4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0D68BEF41BFB4AD2AE6389B568A1BA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E0B4E868AC8C466F9ACE3BC1B28D4F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93591E57CD104F13B7C9C36D5FE56C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8A1F4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F32AA85400EC436AA0C0606F8B5FF7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8A1F4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47222B23F7AB422FA333EF0254DB052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8A1F4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B1B2184B0EF047C2827C198A2B472A4B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F45" w:rsidRDefault="008A1F45" w:rsidP="00713050">
      <w:pPr>
        <w:spacing w:line="240" w:lineRule="auto"/>
      </w:pPr>
      <w:r>
        <w:separator/>
      </w:r>
    </w:p>
  </w:endnote>
  <w:endnote w:type="continuationSeparator" w:id="0">
    <w:p w:rsidR="008A1F45" w:rsidRDefault="008A1F4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70580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37004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A2998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A2F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0BAB56D663E4ABCA944F197A57212B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749B7" w:rsidP="00811117">
              <w:pPr>
                <w:pStyle w:val="Footer"/>
              </w:pPr>
              <w:r>
                <w:t>gnbwkd@gmail.com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0B4E868AC8C466F9ACE3BC1B28D4FA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F32AA85400EC436AA0C0606F8B5FF72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1B2184B0EF047C2827C198A2B472A4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1BDF9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8AF8D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FCDFE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eastAsia="ko-KR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CE851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A1F45" w:rsidP="002749B7">
          <w:pPr>
            <w:pStyle w:val="Footer"/>
            <w:jc w:val="left"/>
          </w:pPr>
          <w:sdt>
            <w:sdtPr>
              <w:alias w:val="Enter email:"/>
              <w:tag w:val="Enter email:"/>
              <w:id w:val="-1689822732"/>
              <w:placeholder>
                <w:docPart w:val="0C0BBD515A8D4FECB28CEB0E9762FF4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749B7">
                <w:t>gnbwkd@gmail.com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0D68BEF41BFB4AD2AE6389B568A1BA9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3591E57CD104F13B7C9C36D5FE56CC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47222B23F7AB422FA333EF0254DB052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F45" w:rsidRDefault="008A1F45" w:rsidP="00713050">
      <w:pPr>
        <w:spacing w:line="240" w:lineRule="auto"/>
      </w:pPr>
      <w:r>
        <w:separator/>
      </w:r>
    </w:p>
  </w:footnote>
  <w:footnote w:type="continuationSeparator" w:id="0">
    <w:p w:rsidR="008A1F45" w:rsidRDefault="008A1F4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6EE5B8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776FC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A1F4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FD4BEB">
                      <w:t xml:space="preserve">     </w:t>
                    </w:r>
                  </w:sdtContent>
                </w:sdt>
              </w:p>
              <w:p w:rsidR="001A5CA9" w:rsidRDefault="008A1F4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749B7">
                      <w:t>LA Area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749B7">
                      <w:t>760) 909 1701</w:t>
                    </w:r>
                    <w:r w:rsidR="002749B7">
                      <w:br/>
                      <w:t>portfolio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431260"/>
    <w:multiLevelType w:val="hybridMultilevel"/>
    <w:tmpl w:val="B7E8CA88"/>
    <w:lvl w:ilvl="0" w:tplc="D0FA87F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36CB0"/>
    <w:multiLevelType w:val="hybridMultilevel"/>
    <w:tmpl w:val="E8F230F2"/>
    <w:lvl w:ilvl="0" w:tplc="7F9042D8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B7"/>
    <w:rsid w:val="00091382"/>
    <w:rsid w:val="000A07DA"/>
    <w:rsid w:val="000A2BFA"/>
    <w:rsid w:val="000B0619"/>
    <w:rsid w:val="000B61CA"/>
    <w:rsid w:val="000C2A0F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749B7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6582"/>
    <w:rsid w:val="003C5528"/>
    <w:rsid w:val="003D03E5"/>
    <w:rsid w:val="003F1036"/>
    <w:rsid w:val="004077FB"/>
    <w:rsid w:val="004244FF"/>
    <w:rsid w:val="00424DD9"/>
    <w:rsid w:val="0046104A"/>
    <w:rsid w:val="004717C5"/>
    <w:rsid w:val="00474E91"/>
    <w:rsid w:val="004A24CC"/>
    <w:rsid w:val="004D262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A1F45"/>
    <w:rsid w:val="008C6BCA"/>
    <w:rsid w:val="008C7B50"/>
    <w:rsid w:val="008E4B30"/>
    <w:rsid w:val="00906BEE"/>
    <w:rsid w:val="009243E7"/>
    <w:rsid w:val="00985D58"/>
    <w:rsid w:val="009B3C40"/>
    <w:rsid w:val="009C176E"/>
    <w:rsid w:val="00A42540"/>
    <w:rsid w:val="00A50939"/>
    <w:rsid w:val="00A71B40"/>
    <w:rsid w:val="00A776FC"/>
    <w:rsid w:val="00A83413"/>
    <w:rsid w:val="00AA6A40"/>
    <w:rsid w:val="00AA75F6"/>
    <w:rsid w:val="00AD00FD"/>
    <w:rsid w:val="00AF0A8E"/>
    <w:rsid w:val="00B41A55"/>
    <w:rsid w:val="00B5664D"/>
    <w:rsid w:val="00BA5B40"/>
    <w:rsid w:val="00BD0206"/>
    <w:rsid w:val="00BF3265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47DC5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1576"/>
    <w:rsid w:val="00EF7CC9"/>
    <w:rsid w:val="00F207C0"/>
    <w:rsid w:val="00F20AE5"/>
    <w:rsid w:val="00F47E97"/>
    <w:rsid w:val="00F645C7"/>
    <w:rsid w:val="00FD4BEB"/>
    <w:rsid w:val="00FF2A1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A859"/>
  <w15:chartTrackingRefBased/>
  <w15:docId w15:val="{E2DBE0FA-D994-4AB2-83DF-C311413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49D95281674A91817C89C6C2A7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1AC46-383F-47D4-867A-C7DE00883591}"/>
      </w:docPartPr>
      <w:docPartBody>
        <w:p w:rsidR="00547749" w:rsidRDefault="00E057D9">
          <w:pPr>
            <w:pStyle w:val="0249D95281674A91817C89C6C2A71B9B"/>
          </w:pPr>
          <w:r w:rsidRPr="00906BEE">
            <w:t>YN</w:t>
          </w:r>
        </w:p>
      </w:docPartBody>
    </w:docPart>
    <w:docPart>
      <w:docPartPr>
        <w:name w:val="F42B656DC8D143A2941544C3A9308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FD384-1707-48F3-BA12-FE5C2020F490}"/>
      </w:docPartPr>
      <w:docPartBody>
        <w:p w:rsidR="00547749" w:rsidRDefault="00E057D9">
          <w:pPr>
            <w:pStyle w:val="F42B656DC8D143A2941544C3A9308A4F"/>
          </w:pPr>
          <w:r w:rsidRPr="00906BEE">
            <w:t>Skills</w:t>
          </w:r>
        </w:p>
      </w:docPartBody>
    </w:docPart>
    <w:docPart>
      <w:docPartPr>
        <w:name w:val="9754B5CCFB114179BD8AA57DF7A7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3F72B-311F-49AC-8604-1AF269EE78AB}"/>
      </w:docPartPr>
      <w:docPartBody>
        <w:p w:rsidR="00547749" w:rsidRDefault="00E057D9">
          <w:pPr>
            <w:pStyle w:val="9754B5CCFB114179BD8AA57DF7A7E2E3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94C20750C84A4AE395974E6B3998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B023B-5947-4A48-9170-189183D2F598}"/>
      </w:docPartPr>
      <w:docPartBody>
        <w:p w:rsidR="00547749" w:rsidRDefault="00E057D9">
          <w:pPr>
            <w:pStyle w:val="94C20750C84A4AE395974E6B3998CAAE"/>
          </w:pPr>
          <w:r w:rsidRPr="00906BEE">
            <w:t>Profession or Industry</w:t>
          </w:r>
        </w:p>
      </w:docPartBody>
    </w:docPart>
    <w:docPart>
      <w:docPartPr>
        <w:name w:val="D17DADEA35CD43CF9CA0F7298266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82CE5-F6AD-423C-B939-928F3F959046}"/>
      </w:docPartPr>
      <w:docPartBody>
        <w:p w:rsidR="00547749" w:rsidRDefault="00E057D9">
          <w:pPr>
            <w:pStyle w:val="D17DADEA35CD43CF9CA0F7298266C4D8"/>
          </w:pPr>
          <w:r w:rsidRPr="00906BEE">
            <w:t>Link to other online properties: Portfolio/Website/Blog</w:t>
          </w:r>
        </w:p>
      </w:docPartBody>
    </w:docPart>
    <w:docPart>
      <w:docPartPr>
        <w:name w:val="EBC4D5818FCF4A0EA102115934284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E855-A859-4CB6-AF75-9B8FA8E369D4}"/>
      </w:docPartPr>
      <w:docPartBody>
        <w:p w:rsidR="00547749" w:rsidRDefault="00E057D9">
          <w:pPr>
            <w:pStyle w:val="EBC4D5818FCF4A0EA102115934284442"/>
          </w:pPr>
          <w:r w:rsidRPr="00906BEE">
            <w:t>Experience</w:t>
          </w:r>
        </w:p>
      </w:docPartBody>
    </w:docPart>
    <w:docPart>
      <w:docPartPr>
        <w:name w:val="B7FA384BEBDF4A41AB93F78CA684F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F9CF-AFD5-49F3-AC83-AE30478BE168}"/>
      </w:docPartPr>
      <w:docPartBody>
        <w:p w:rsidR="00547749" w:rsidRDefault="00E057D9">
          <w:pPr>
            <w:pStyle w:val="B7FA384BEBDF4A41AB93F78CA684F894"/>
          </w:pPr>
          <w:r w:rsidRPr="00906BEE">
            <w:t>Job Title</w:t>
          </w:r>
        </w:p>
      </w:docPartBody>
    </w:docPart>
    <w:docPart>
      <w:docPartPr>
        <w:name w:val="93347A5C97EB4C0FA519432E98A77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B142-D293-4A00-B615-52B2A6D627EA}"/>
      </w:docPartPr>
      <w:docPartBody>
        <w:p w:rsidR="00547749" w:rsidRDefault="00E057D9">
          <w:pPr>
            <w:pStyle w:val="93347A5C97EB4C0FA519432E98A779E3"/>
          </w:pPr>
          <w:r w:rsidRPr="00906BEE">
            <w:t>Company</w:t>
          </w:r>
        </w:p>
      </w:docPartBody>
    </w:docPart>
    <w:docPart>
      <w:docPartPr>
        <w:name w:val="8AB4B001AE4C43D1802FCCB16774D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BC8E-1B6F-42C3-969C-138AECC0705A}"/>
      </w:docPartPr>
      <w:docPartBody>
        <w:p w:rsidR="00547749" w:rsidRDefault="00E057D9">
          <w:pPr>
            <w:pStyle w:val="8AB4B001AE4C43D1802FCCB16774D120"/>
          </w:pPr>
          <w:r w:rsidRPr="00906BEE">
            <w:t>Dates From</w:t>
          </w:r>
        </w:p>
      </w:docPartBody>
    </w:docPart>
    <w:docPart>
      <w:docPartPr>
        <w:name w:val="E67AFE5014F54A5C8076536BBC9CF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15D80-4B06-474F-8BC6-02DA893B10B6}"/>
      </w:docPartPr>
      <w:docPartBody>
        <w:p w:rsidR="00547749" w:rsidRDefault="00E057D9">
          <w:pPr>
            <w:pStyle w:val="E67AFE5014F54A5C8076536BBC9CF8E0"/>
          </w:pPr>
          <w:r w:rsidRPr="00906BEE">
            <w:t>To</w:t>
          </w:r>
        </w:p>
      </w:docPartBody>
    </w:docPart>
    <w:docPart>
      <w:docPartPr>
        <w:name w:val="13B6CBA60E23415BA91509C63856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7CDC-0E85-4132-99B3-C40006AAD8F8}"/>
      </w:docPartPr>
      <w:docPartBody>
        <w:p w:rsidR="00547749" w:rsidRDefault="00E057D9">
          <w:pPr>
            <w:pStyle w:val="13B6CBA60E23415BA91509C638564A9B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0352C88F84FC42B1B647726C36325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E0177-55C3-49F7-A20E-8B7999EF4C3B}"/>
      </w:docPartPr>
      <w:docPartBody>
        <w:p w:rsidR="00547749" w:rsidRDefault="00E057D9">
          <w:pPr>
            <w:pStyle w:val="0352C88F84FC42B1B647726C36325379"/>
          </w:pPr>
          <w:r w:rsidRPr="00906BEE">
            <w:t>Job Title</w:t>
          </w:r>
        </w:p>
      </w:docPartBody>
    </w:docPart>
    <w:docPart>
      <w:docPartPr>
        <w:name w:val="78E3C3A70C0341DFBBF73E0580804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B7FD-1187-4ED5-83B3-EAF668BD2192}"/>
      </w:docPartPr>
      <w:docPartBody>
        <w:p w:rsidR="00547749" w:rsidRDefault="00E057D9">
          <w:pPr>
            <w:pStyle w:val="78E3C3A70C0341DFBBF73E0580804B1B"/>
          </w:pPr>
          <w:r w:rsidRPr="00906BEE">
            <w:t>Company</w:t>
          </w:r>
        </w:p>
      </w:docPartBody>
    </w:docPart>
    <w:docPart>
      <w:docPartPr>
        <w:name w:val="DF5EA27D482C439FBDD34126F3231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31AD2-924D-4EDC-8934-8E5AD771C725}"/>
      </w:docPartPr>
      <w:docPartBody>
        <w:p w:rsidR="00547749" w:rsidRDefault="00E057D9">
          <w:pPr>
            <w:pStyle w:val="DF5EA27D482C439FBDD34126F3231502"/>
          </w:pPr>
          <w:r w:rsidRPr="00906BEE">
            <w:t>Dates From</w:t>
          </w:r>
        </w:p>
      </w:docPartBody>
    </w:docPart>
    <w:docPart>
      <w:docPartPr>
        <w:name w:val="1846DBD7B5534D5AADF8C56B96E7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13EA1-74C9-4B78-B11C-67983A84776D}"/>
      </w:docPartPr>
      <w:docPartBody>
        <w:p w:rsidR="00547749" w:rsidRDefault="00E057D9">
          <w:pPr>
            <w:pStyle w:val="1846DBD7B5534D5AADF8C56B96E7BB42"/>
          </w:pPr>
          <w:r w:rsidRPr="00906BEE">
            <w:t>To</w:t>
          </w:r>
        </w:p>
      </w:docPartBody>
    </w:docPart>
    <w:docPart>
      <w:docPartPr>
        <w:name w:val="4B14054C19954C37869537A7780F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48433-663D-452C-BF39-23D584F1E409}"/>
      </w:docPartPr>
      <w:docPartBody>
        <w:p w:rsidR="00547749" w:rsidRDefault="00E057D9">
          <w:pPr>
            <w:pStyle w:val="4B14054C19954C37869537A7780FA5DE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F90B0B93ADB84DFE8770E896CD57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2A2D-B6D8-4953-8384-A0BA3D84DD06}"/>
      </w:docPartPr>
      <w:docPartBody>
        <w:p w:rsidR="00547749" w:rsidRDefault="00E057D9">
          <w:pPr>
            <w:pStyle w:val="F90B0B93ADB84DFE8770E896CD57BE43"/>
          </w:pPr>
          <w:r w:rsidRPr="00906BEE">
            <w:t>Education</w:t>
          </w:r>
        </w:p>
      </w:docPartBody>
    </w:docPart>
    <w:docPart>
      <w:docPartPr>
        <w:name w:val="0C0BBD515A8D4FECB28CEB0E9762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1AE9-A0C5-4DAF-86CF-C0D05EEF6A0A}"/>
      </w:docPartPr>
      <w:docPartBody>
        <w:p w:rsidR="00547749" w:rsidRDefault="00E057D9">
          <w:pPr>
            <w:pStyle w:val="0C0BBD515A8D4FECB28CEB0E9762FF4E"/>
          </w:pPr>
          <w:r w:rsidRPr="00906BEE">
            <w:t>School</w:t>
          </w:r>
        </w:p>
      </w:docPartBody>
    </w:docPart>
    <w:docPart>
      <w:docPartPr>
        <w:name w:val="F0BAB56D663E4ABCA944F197A5721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394D-A4C3-42F5-8207-D6C4D40626E0}"/>
      </w:docPartPr>
      <w:docPartBody>
        <w:p w:rsidR="00547749" w:rsidRDefault="00E057D9">
          <w:pPr>
            <w:pStyle w:val="F0BAB56D663E4ABCA944F197A57212B8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0D68BEF41BFB4AD2AE6389B568A1B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9010-8742-4639-8CA8-12C10AD601F4}"/>
      </w:docPartPr>
      <w:docPartBody>
        <w:p w:rsidR="00547749" w:rsidRDefault="00E057D9">
          <w:pPr>
            <w:pStyle w:val="0D68BEF41BFB4AD2AE6389B568A1BA9A"/>
          </w:pPr>
          <w:r w:rsidRPr="00906BEE">
            <w:t>Degree</w:t>
          </w:r>
        </w:p>
      </w:docPartBody>
    </w:docPart>
    <w:docPart>
      <w:docPartPr>
        <w:name w:val="E0B4E868AC8C466F9ACE3BC1B28D4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E67B-1D20-487C-A664-61983A3F887A}"/>
      </w:docPartPr>
      <w:docPartBody>
        <w:p w:rsidR="00547749" w:rsidRDefault="00E057D9">
          <w:pPr>
            <w:pStyle w:val="E0B4E868AC8C466F9ACE3BC1B28D4FA7"/>
          </w:pPr>
          <w:r w:rsidRPr="00906BEE">
            <w:t>Date Earned</w:t>
          </w:r>
        </w:p>
      </w:docPartBody>
    </w:docPart>
    <w:docPart>
      <w:docPartPr>
        <w:name w:val="93591E57CD104F13B7C9C36D5FE5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DF212-016F-49C9-B643-8C1E9C31B484}"/>
      </w:docPartPr>
      <w:docPartBody>
        <w:p w:rsidR="00547749" w:rsidRDefault="00E057D9">
          <w:pPr>
            <w:pStyle w:val="93591E57CD104F13B7C9C36D5FE56CC1"/>
          </w:pPr>
          <w:r w:rsidRPr="00906BEE">
            <w:t>School</w:t>
          </w:r>
        </w:p>
      </w:docPartBody>
    </w:docPart>
    <w:docPart>
      <w:docPartPr>
        <w:name w:val="F32AA85400EC436AA0C0606F8B5F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BADFA-2ECA-4226-AB65-135DB2F57B97}"/>
      </w:docPartPr>
      <w:docPartBody>
        <w:p w:rsidR="00547749" w:rsidRDefault="00E057D9">
          <w:pPr>
            <w:pStyle w:val="F32AA85400EC436AA0C0606F8B5FF72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47222B23F7AB422FA333EF0254DB0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3441C-2636-422B-8938-19DE4B26C8F3}"/>
      </w:docPartPr>
      <w:docPartBody>
        <w:p w:rsidR="00547749" w:rsidRDefault="00E057D9">
          <w:pPr>
            <w:pStyle w:val="47222B23F7AB422FA333EF0254DB0523"/>
          </w:pPr>
          <w:r w:rsidRPr="00906BEE">
            <w:t>Volunteer Experience or Leadership</w:t>
          </w:r>
        </w:p>
      </w:docPartBody>
    </w:docPart>
    <w:docPart>
      <w:docPartPr>
        <w:name w:val="B1B2184B0EF047C2827C198A2B47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52D57-3EF6-4076-A9FA-8DDB9138D6AE}"/>
      </w:docPartPr>
      <w:docPartBody>
        <w:p w:rsidR="00547749" w:rsidRDefault="00E057D9">
          <w:pPr>
            <w:pStyle w:val="B1B2184B0EF047C2827C198A2B472A4B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D9"/>
    <w:rsid w:val="00056055"/>
    <w:rsid w:val="0021781E"/>
    <w:rsid w:val="00547749"/>
    <w:rsid w:val="006F2449"/>
    <w:rsid w:val="00E057D9"/>
    <w:rsid w:val="00E16F03"/>
    <w:rsid w:val="00E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9D95281674A91817C89C6C2A71B9B">
    <w:name w:val="0249D95281674A91817C89C6C2A71B9B"/>
  </w:style>
  <w:style w:type="paragraph" w:customStyle="1" w:styleId="9E88B0B9CF2145C4B75C015DA2B9E07D">
    <w:name w:val="9E88B0B9CF2145C4B75C015DA2B9E07D"/>
  </w:style>
  <w:style w:type="paragraph" w:customStyle="1" w:styleId="4DE79FC1568F4E07B4EDF6C1D17C5E9E">
    <w:name w:val="4DE79FC1568F4E07B4EDF6C1D17C5E9E"/>
  </w:style>
  <w:style w:type="paragraph" w:customStyle="1" w:styleId="F42B656DC8D143A2941544C3A9308A4F">
    <w:name w:val="F42B656DC8D143A2941544C3A9308A4F"/>
  </w:style>
  <w:style w:type="paragraph" w:customStyle="1" w:styleId="9754B5CCFB114179BD8AA57DF7A7E2E3">
    <w:name w:val="9754B5CCFB114179BD8AA57DF7A7E2E3"/>
  </w:style>
  <w:style w:type="paragraph" w:customStyle="1" w:styleId="62A729B84E3644BC811583C58EA012C5">
    <w:name w:val="62A729B84E3644BC811583C58EA012C5"/>
  </w:style>
  <w:style w:type="paragraph" w:customStyle="1" w:styleId="94C20750C84A4AE395974E6B3998CAAE">
    <w:name w:val="94C20750C84A4AE395974E6B3998CAAE"/>
  </w:style>
  <w:style w:type="paragraph" w:customStyle="1" w:styleId="D17DADEA35CD43CF9CA0F7298266C4D8">
    <w:name w:val="D17DADEA35CD43CF9CA0F7298266C4D8"/>
  </w:style>
  <w:style w:type="paragraph" w:customStyle="1" w:styleId="EBC4D5818FCF4A0EA102115934284442">
    <w:name w:val="EBC4D5818FCF4A0EA102115934284442"/>
  </w:style>
  <w:style w:type="paragraph" w:customStyle="1" w:styleId="B7FA384BEBDF4A41AB93F78CA684F894">
    <w:name w:val="B7FA384BEBDF4A41AB93F78CA684F894"/>
  </w:style>
  <w:style w:type="paragraph" w:customStyle="1" w:styleId="93347A5C97EB4C0FA519432E98A779E3">
    <w:name w:val="93347A5C97EB4C0FA519432E98A779E3"/>
  </w:style>
  <w:style w:type="paragraph" w:customStyle="1" w:styleId="8AB4B001AE4C43D1802FCCB16774D120">
    <w:name w:val="8AB4B001AE4C43D1802FCCB16774D120"/>
  </w:style>
  <w:style w:type="paragraph" w:customStyle="1" w:styleId="E67AFE5014F54A5C8076536BBC9CF8E0">
    <w:name w:val="E67AFE5014F54A5C8076536BBC9CF8E0"/>
  </w:style>
  <w:style w:type="paragraph" w:customStyle="1" w:styleId="13B6CBA60E23415BA91509C638564A9B">
    <w:name w:val="13B6CBA60E23415BA91509C638564A9B"/>
  </w:style>
  <w:style w:type="paragraph" w:customStyle="1" w:styleId="0352C88F84FC42B1B647726C36325379">
    <w:name w:val="0352C88F84FC42B1B647726C36325379"/>
  </w:style>
  <w:style w:type="paragraph" w:customStyle="1" w:styleId="78E3C3A70C0341DFBBF73E0580804B1B">
    <w:name w:val="78E3C3A70C0341DFBBF73E0580804B1B"/>
  </w:style>
  <w:style w:type="paragraph" w:customStyle="1" w:styleId="DF5EA27D482C439FBDD34126F3231502">
    <w:name w:val="DF5EA27D482C439FBDD34126F3231502"/>
  </w:style>
  <w:style w:type="paragraph" w:customStyle="1" w:styleId="1846DBD7B5534D5AADF8C56B96E7BB42">
    <w:name w:val="1846DBD7B5534D5AADF8C56B96E7BB42"/>
  </w:style>
  <w:style w:type="paragraph" w:customStyle="1" w:styleId="4B14054C19954C37869537A7780FA5DE">
    <w:name w:val="4B14054C19954C37869537A7780FA5DE"/>
  </w:style>
  <w:style w:type="paragraph" w:customStyle="1" w:styleId="F90B0B93ADB84DFE8770E896CD57BE43">
    <w:name w:val="F90B0B93ADB84DFE8770E896CD57BE43"/>
  </w:style>
  <w:style w:type="paragraph" w:customStyle="1" w:styleId="916476C8A6E645AE9B838158FF677455">
    <w:name w:val="916476C8A6E645AE9B838158FF677455"/>
  </w:style>
  <w:style w:type="paragraph" w:customStyle="1" w:styleId="3BBDEF5907BD41E8A9B62487BDDF8905">
    <w:name w:val="3BBDEF5907BD41E8A9B62487BDDF8905"/>
  </w:style>
  <w:style w:type="paragraph" w:customStyle="1" w:styleId="0C0BBD515A8D4FECB28CEB0E9762FF4E">
    <w:name w:val="0C0BBD515A8D4FECB28CEB0E9762FF4E"/>
  </w:style>
  <w:style w:type="paragraph" w:customStyle="1" w:styleId="F0BAB56D663E4ABCA944F197A57212B8">
    <w:name w:val="F0BAB56D663E4ABCA944F197A57212B8"/>
  </w:style>
  <w:style w:type="paragraph" w:customStyle="1" w:styleId="0D68BEF41BFB4AD2AE6389B568A1BA9A">
    <w:name w:val="0D68BEF41BFB4AD2AE6389B568A1BA9A"/>
  </w:style>
  <w:style w:type="paragraph" w:customStyle="1" w:styleId="E0B4E868AC8C466F9ACE3BC1B28D4FA7">
    <w:name w:val="E0B4E868AC8C466F9ACE3BC1B28D4FA7"/>
  </w:style>
  <w:style w:type="paragraph" w:customStyle="1" w:styleId="93591E57CD104F13B7C9C36D5FE56CC1">
    <w:name w:val="93591E57CD104F13B7C9C36D5FE56CC1"/>
  </w:style>
  <w:style w:type="paragraph" w:customStyle="1" w:styleId="F32AA85400EC436AA0C0606F8B5FF721">
    <w:name w:val="F32AA85400EC436AA0C0606F8B5FF721"/>
  </w:style>
  <w:style w:type="paragraph" w:customStyle="1" w:styleId="47222B23F7AB422FA333EF0254DB0523">
    <w:name w:val="47222B23F7AB422FA333EF0254DB0523"/>
  </w:style>
  <w:style w:type="paragraph" w:customStyle="1" w:styleId="B1B2184B0EF047C2827C198A2B472A4B">
    <w:name w:val="B1B2184B0EF047C2827C198A2B472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gnbwkd@gmail.com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551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 Area</dc:subject>
  <dc:creator>David Yoon</dc:creator>
  <cp:keywords/>
  <dc:description>760) 909 1701
portfolio</dc:description>
  <cp:lastModifiedBy>David Yoon</cp:lastModifiedBy>
  <cp:revision>9</cp:revision>
  <dcterms:created xsi:type="dcterms:W3CDTF">2017-05-09T18:33:00Z</dcterms:created>
  <dcterms:modified xsi:type="dcterms:W3CDTF">2017-07-19T03:27:00Z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